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page layout table"/>
      </w:tblPr>
      <w:tblGrid>
        <w:gridCol w:w="9360"/>
      </w:tblGrid>
      <w:tr w:rsidR="009000CE" w:rsidRPr="00F00C38" w14:paraId="6C54B557" w14:textId="77777777">
        <w:trPr>
          <w:trHeight w:val="2430"/>
        </w:trPr>
        <w:tc>
          <w:tcPr>
            <w:tcW w:w="9350" w:type="dxa"/>
            <w:vAlign w:val="bottom"/>
          </w:tcPr>
          <w:sdt>
            <w:sdtPr>
              <w:rPr>
                <w:rFonts w:ascii="Arial" w:hAnsi="Arial" w:cs="Arial"/>
              </w:rPr>
              <w:alias w:val="Title"/>
              <w:tag w:val=""/>
              <w:id w:val="-1457634406"/>
              <w:placeholder>
                <w:docPart w:val="1D990F4C6A334C0E8DEAC84C80800F4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7415330F" w14:textId="26E46309" w:rsidR="009000CE" w:rsidRPr="00F00C38" w:rsidRDefault="002A7F2E" w:rsidP="00ED34AE">
                <w:pPr>
                  <w:pStyle w:val="Title"/>
                  <w:rPr>
                    <w:rFonts w:ascii="Arial" w:hAnsi="Arial" w:cs="Arial"/>
                  </w:rPr>
                </w:pPr>
                <w:r w:rsidRPr="00F00C38">
                  <w:rPr>
                    <w:rFonts w:ascii="Arial" w:hAnsi="Arial" w:cs="Arial"/>
                  </w:rPr>
                  <w:t>&lt;</w:t>
                </w:r>
                <w:r w:rsidRPr="00F00C38">
                  <w:rPr>
                    <w:rFonts w:ascii="Arial" w:hAnsi="Arial" w:cs="Arial"/>
                  </w:rPr>
                  <w:t xml:space="preserve"> </w:t>
                </w:r>
                <w:r w:rsidRPr="00F00C38">
                  <w:rPr>
                    <w:rFonts w:ascii="Arial" w:hAnsi="Arial" w:cs="Arial"/>
                  </w:rPr>
                  <w:t>Victoria State Accident</w:t>
                </w:r>
                <w:r w:rsidRPr="00F00C38">
                  <w:rPr>
                    <w:rFonts w:ascii="Arial" w:hAnsi="Arial" w:cs="Arial"/>
                  </w:rPr>
                  <w:t xml:space="preserve"> </w:t>
                </w:r>
                <w:r w:rsidRPr="00F00C38">
                  <w:rPr>
                    <w:rFonts w:ascii="Arial" w:hAnsi="Arial" w:cs="Arial"/>
                  </w:rPr>
                  <w:t>&gt; Executive Summary</w:t>
                </w:r>
              </w:p>
            </w:sdtContent>
          </w:sdt>
        </w:tc>
      </w:tr>
      <w:tr w:rsidR="009000CE" w:rsidRPr="00F00C38" w14:paraId="70FBC1D6" w14:textId="77777777">
        <w:trPr>
          <w:trHeight w:val="6705"/>
        </w:trPr>
        <w:tc>
          <w:tcPr>
            <w:tcW w:w="9350" w:type="dxa"/>
            <w:vAlign w:val="bottom"/>
          </w:tcPr>
          <w:p w14:paraId="08BDC438" w14:textId="1A303DE4" w:rsidR="009000CE" w:rsidRPr="00F00C38" w:rsidRDefault="002A7F2E" w:rsidP="002A7F2E">
            <w:pPr>
              <w:pStyle w:val="Heading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alias w:val="Your Name"/>
                <w:tag w:val=""/>
                <w:id w:val="691496539"/>
                <w:placeholder>
                  <w:docPart w:val="A18DEC0687044EE589B3BF2C1A2713C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F00C38">
                  <w:rPr>
                    <w:rFonts w:ascii="Arial" w:hAnsi="Arial" w:cs="Arial"/>
                  </w:rPr>
                  <w:t>Eddie Thompson</w:t>
                </w:r>
                <w:r w:rsidRPr="00F00C38">
                  <w:rPr>
                    <w:rFonts w:ascii="Arial" w:hAnsi="Arial" w:cs="Arial"/>
                  </w:rPr>
                  <w:t xml:space="preserve"> (</w:t>
                </w:r>
                <w:r w:rsidRPr="00F00C38">
                  <w:rPr>
                    <w:rFonts w:ascii="Arial" w:hAnsi="Arial" w:cs="Arial"/>
                  </w:rPr>
                  <w:t>s5282264</w:t>
                </w:r>
                <w:r w:rsidRPr="00F00C38">
                  <w:rPr>
                    <w:rFonts w:ascii="Arial" w:hAnsi="Arial" w:cs="Arial"/>
                  </w:rPr>
                  <w:t xml:space="preserve">), </w:t>
                </w:r>
                <w:r w:rsidRPr="00F00C38">
                  <w:rPr>
                    <w:rFonts w:ascii="Arial" w:hAnsi="Arial" w:cs="Arial"/>
                  </w:rPr>
                  <w:t>Fletcher Bradley</w:t>
                </w:r>
                <w:r w:rsidRPr="00F00C38">
                  <w:rPr>
                    <w:rFonts w:ascii="Arial" w:hAnsi="Arial" w:cs="Arial"/>
                  </w:rPr>
                  <w:t xml:space="preserve"> (</w:t>
                </w:r>
                <w:r w:rsidRPr="00F00C38">
                  <w:rPr>
                    <w:rFonts w:ascii="Arial" w:hAnsi="Arial" w:cs="Arial"/>
                  </w:rPr>
                  <w:t>s5292215</w:t>
                </w:r>
                <w:r w:rsidRPr="00F00C38">
                  <w:rPr>
                    <w:rFonts w:ascii="Arial" w:hAnsi="Arial" w:cs="Arial"/>
                  </w:rPr>
                  <w:t xml:space="preserve">), </w:t>
                </w:r>
                <w:r w:rsidRPr="00F00C38">
                  <w:rPr>
                    <w:rFonts w:ascii="Arial" w:hAnsi="Arial" w:cs="Arial"/>
                  </w:rPr>
                  <w:t>Kei Giliam</w:t>
                </w:r>
                <w:r w:rsidRPr="00F00C38">
                  <w:rPr>
                    <w:rFonts w:ascii="Arial" w:hAnsi="Arial" w:cs="Arial"/>
                  </w:rPr>
                  <w:t xml:space="preserve"> (</w:t>
                </w:r>
                <w:r w:rsidRPr="00F00C38">
                  <w:rPr>
                    <w:rFonts w:ascii="Arial" w:hAnsi="Arial" w:cs="Arial"/>
                  </w:rPr>
                  <w:t>s5270448</w:t>
                </w:r>
                <w:r w:rsidRPr="00F00C38">
                  <w:rPr>
                    <w:rFonts w:ascii="Arial" w:hAnsi="Arial" w:cs="Arial"/>
                  </w:rPr>
                  <w:t xml:space="preserve">) - </w:t>
                </w:r>
                <w:r w:rsidRPr="00F00C38">
                  <w:rPr>
                    <w:rFonts w:ascii="Arial" w:hAnsi="Arial" w:cs="Arial"/>
                  </w:rPr>
                  <w:t>Assignment Groups 130</w:t>
                </w:r>
              </w:sdtContent>
            </w:sdt>
          </w:p>
          <w:p w14:paraId="731D4453" w14:textId="77777777" w:rsidR="009000CE" w:rsidRPr="00F00C38" w:rsidRDefault="00184AA9">
            <w:pPr>
              <w:pStyle w:val="Heading3"/>
              <w:rPr>
                <w:rFonts w:ascii="Arial" w:hAnsi="Arial" w:cs="Arial"/>
              </w:rPr>
            </w:pPr>
            <w:r w:rsidRPr="00F00C38">
              <w:rPr>
                <w:rFonts w:ascii="Arial" w:hAnsi="Arial" w:cs="Arial"/>
              </w:rPr>
              <w:t>2810ICT Software Technologies</w:t>
            </w:r>
          </w:p>
          <w:p w14:paraId="44D315E5" w14:textId="1F905B16" w:rsidR="009000CE" w:rsidRPr="00F00C38" w:rsidRDefault="00000000" w:rsidP="00184AA9">
            <w:pPr>
              <w:pStyle w:val="Heading3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57335012"/>
                <w:placeholder>
                  <w:docPart w:val="CCAB335EBB7D49D09A6FD43A25F22038"/>
                </w:placeholder>
                <w:date w:fullDate="2023-08-10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 w:rsidR="002A7F2E" w:rsidRPr="00F00C38">
                  <w:rPr>
                    <w:rFonts w:ascii="Arial" w:hAnsi="Arial" w:cs="Arial"/>
                  </w:rPr>
                  <w:t>August 10, 2023</w:t>
                </w:r>
              </w:sdtContent>
            </w:sdt>
          </w:p>
        </w:tc>
      </w:tr>
    </w:tbl>
    <w:p w14:paraId="0548322C" w14:textId="77777777" w:rsidR="009000CE" w:rsidRPr="00F00C38" w:rsidRDefault="009000CE">
      <w:pPr>
        <w:rPr>
          <w:rFonts w:ascii="Arial" w:hAnsi="Arial" w:cs="Arial"/>
        </w:rPr>
      </w:pPr>
    </w:p>
    <w:p w14:paraId="3DB9662D" w14:textId="77777777" w:rsidR="009000CE" w:rsidRPr="00F00C38" w:rsidRDefault="009000CE">
      <w:pPr>
        <w:rPr>
          <w:rFonts w:ascii="Arial" w:hAnsi="Arial" w:cs="Arial"/>
        </w:rPr>
        <w:sectPr w:rsidR="009000CE" w:rsidRPr="00F00C38">
          <w:footerReference w:type="first" r:id="rId7"/>
          <w:pgSz w:w="12240" w:h="15840" w:code="1"/>
          <w:pgMar w:top="1440" w:right="1440" w:bottom="1440" w:left="1440" w:header="720" w:footer="720" w:gutter="0"/>
          <w:pgBorders w:display="firstPage">
            <w:top w:val="single" w:sz="36" w:space="1" w:color="2E74B5" w:themeColor="accent1" w:themeShade="BF"/>
            <w:left w:val="single" w:sz="36" w:space="4" w:color="2E74B5" w:themeColor="accent1" w:themeShade="BF"/>
            <w:bottom w:val="single" w:sz="36" w:space="1" w:color="2E74B5" w:themeColor="accent1" w:themeShade="BF"/>
            <w:right w:val="single" w:sz="36" w:space="4" w:color="2E74B5" w:themeColor="accent1" w:themeShade="BF"/>
          </w:pgBorders>
          <w:cols w:space="720"/>
          <w:vAlign w:val="center"/>
          <w:docGrid w:linePitch="360"/>
        </w:sectPr>
      </w:pPr>
    </w:p>
    <w:sdt>
      <w:sdtPr>
        <w:rPr>
          <w:rFonts w:ascii="Arial" w:hAnsi="Arial" w:cs="Arial"/>
        </w:rPr>
        <w:id w:val="-1860497024"/>
        <w:placeholder>
          <w:docPart w:val="8C09BC55A5FB455B83B3DD7146A24890"/>
        </w:placeholder>
        <w:temporary/>
        <w:showingPlcHdr/>
        <w15:appearance w15:val="hidden"/>
      </w:sdtPr>
      <w:sdtContent>
        <w:p w14:paraId="0C919BED" w14:textId="77777777" w:rsidR="009000CE" w:rsidRPr="00F00C38" w:rsidRDefault="00184AA9">
          <w:pPr>
            <w:pStyle w:val="Heading1"/>
            <w:rPr>
              <w:rFonts w:ascii="Arial" w:hAnsi="Arial" w:cs="Arial"/>
            </w:rPr>
          </w:pPr>
          <w:r w:rsidRPr="00F00C38">
            <w:rPr>
              <w:rFonts w:ascii="Arial" w:hAnsi="Arial" w:cs="Arial"/>
            </w:rPr>
            <w:t>Abstract</w:t>
          </w:r>
        </w:p>
      </w:sdtContent>
    </w:sdt>
    <w:p w14:paraId="491782D4" w14:textId="55A825B6" w:rsidR="009000CE" w:rsidRPr="00F00C38" w:rsidRDefault="00184AA9" w:rsidP="00184AA9">
      <w:pPr>
        <w:rPr>
          <w:rFonts w:ascii="Arial" w:hAnsi="Arial" w:cs="Arial"/>
        </w:rPr>
      </w:pPr>
      <w:r w:rsidRPr="00F00C38">
        <w:rPr>
          <w:rFonts w:ascii="Arial" w:hAnsi="Arial" w:cs="Arial"/>
        </w:rPr>
        <w:t>A 100 to 150 word</w:t>
      </w:r>
      <w:r w:rsidR="002D4235" w:rsidRPr="00F00C38">
        <w:rPr>
          <w:rFonts w:ascii="Arial" w:hAnsi="Arial" w:cs="Arial"/>
        </w:rPr>
        <w:t xml:space="preserve"> executive</w:t>
      </w:r>
      <w:r w:rsidRPr="00F00C38">
        <w:rPr>
          <w:rFonts w:ascii="Arial" w:hAnsi="Arial" w:cs="Arial"/>
        </w:rPr>
        <w:t xml:space="preserve"> summary of your findings. Do this last.</w:t>
      </w:r>
    </w:p>
    <w:p w14:paraId="2602CD8B" w14:textId="77777777" w:rsidR="009000CE" w:rsidRPr="00F00C38" w:rsidRDefault="00184AA9" w:rsidP="00184AA9">
      <w:pPr>
        <w:ind w:left="0"/>
        <w:rPr>
          <w:rFonts w:ascii="Arial" w:hAnsi="Arial" w:cs="Arial"/>
        </w:rPr>
      </w:pPr>
      <w:r w:rsidRPr="00F00C38">
        <w:rPr>
          <w:rFonts w:ascii="Arial" w:hAnsi="Arial" w:cs="Arial"/>
        </w:rPr>
        <w:br w:type="page"/>
      </w:r>
    </w:p>
    <w:sdt>
      <w:sdtPr>
        <w:rPr>
          <w:rFonts w:ascii="Arial" w:hAnsi="Arial" w:cs="Arial"/>
        </w:rPr>
        <w:id w:val="-1979136580"/>
        <w:placeholder>
          <w:docPart w:val="559836C371A8476EB4033E4A51528256"/>
        </w:placeholder>
        <w:temporary/>
        <w:showingPlcHdr/>
        <w15:appearance w15:val="hidden"/>
      </w:sdtPr>
      <w:sdtContent>
        <w:p w14:paraId="54940EC2" w14:textId="77777777" w:rsidR="009000CE" w:rsidRPr="00F00C38" w:rsidRDefault="00184AA9">
          <w:pPr>
            <w:pStyle w:val="Heading1"/>
            <w:rPr>
              <w:rFonts w:ascii="Arial" w:hAnsi="Arial" w:cs="Arial"/>
            </w:rPr>
          </w:pPr>
          <w:r w:rsidRPr="00F00C38">
            <w:rPr>
              <w:rFonts w:ascii="Arial" w:hAnsi="Arial" w:cs="Arial"/>
            </w:rPr>
            <w:t>Introduction</w:t>
          </w:r>
        </w:p>
      </w:sdtContent>
    </w:sdt>
    <w:p w14:paraId="2CB6DB3C" w14:textId="571F56C5" w:rsidR="002D4235" w:rsidRPr="00F00C38" w:rsidRDefault="00184AA9" w:rsidP="00ED34AE">
      <w:pPr>
        <w:rPr>
          <w:rStyle w:val="Heading1Char"/>
          <w:rFonts w:ascii="Arial" w:eastAsiaTheme="minorEastAsia" w:hAnsi="Arial" w:cs="Arial"/>
          <w:b w:val="0"/>
          <w:color w:val="FF0000"/>
          <w:sz w:val="22"/>
          <w:szCs w:val="22"/>
        </w:rPr>
      </w:pPr>
      <w:r w:rsidRPr="00F00C38">
        <w:rPr>
          <w:rFonts w:ascii="Arial" w:hAnsi="Arial" w:cs="Arial"/>
          <w:color w:val="FF0000"/>
        </w:rPr>
        <w:t>Explains the purpose of this report.</w:t>
      </w:r>
      <w:r w:rsidR="00ED34AE" w:rsidRPr="00F00C38">
        <w:rPr>
          <w:rFonts w:ascii="Arial" w:hAnsi="Arial" w:cs="Arial"/>
          <w:color w:val="FF0000"/>
        </w:rPr>
        <w:t xml:space="preserve"> Include the date range covered, and the different analysis tasks performed</w:t>
      </w:r>
    </w:p>
    <w:p w14:paraId="2E9E7FA4" w14:textId="77777777" w:rsidR="002D4235" w:rsidRPr="00F00C38" w:rsidRDefault="002D4235" w:rsidP="002D4235">
      <w:pPr>
        <w:rPr>
          <w:rStyle w:val="Heading1Char"/>
          <w:rFonts w:ascii="Arial" w:hAnsi="Arial" w:cs="Arial"/>
        </w:rPr>
      </w:pPr>
      <w:r w:rsidRPr="00F00C38">
        <w:rPr>
          <w:rStyle w:val="Heading1Char"/>
          <w:rFonts w:ascii="Arial" w:hAnsi="Arial" w:cs="Arial"/>
          <w:b w:val="0"/>
        </w:rPr>
        <w:br w:type="page"/>
      </w:r>
    </w:p>
    <w:p w14:paraId="70C814E0" w14:textId="3CCF02D4" w:rsidR="009000CE" w:rsidRPr="00F00C38" w:rsidRDefault="00ED34AE" w:rsidP="00184AA9">
      <w:pPr>
        <w:pStyle w:val="Heading1"/>
        <w:rPr>
          <w:rFonts w:ascii="Arial" w:hAnsi="Arial" w:cs="Arial"/>
        </w:rPr>
      </w:pPr>
      <w:r w:rsidRPr="00F00C38">
        <w:rPr>
          <w:rStyle w:val="Heading1Char"/>
          <w:rFonts w:ascii="Arial" w:hAnsi="Arial" w:cs="Arial"/>
          <w:b/>
        </w:rPr>
        <w:lastRenderedPageBreak/>
        <w:t>Analysis 1 &lt;</w:t>
      </w:r>
      <w:r w:rsidR="00D00017" w:rsidRPr="00F00C38">
        <w:rPr>
          <w:rStyle w:val="Heading1Char"/>
          <w:rFonts w:ascii="Arial" w:hAnsi="Arial" w:cs="Arial"/>
          <w:b/>
        </w:rPr>
        <w:t>Scope of this project</w:t>
      </w:r>
      <w:r w:rsidRPr="00F00C38">
        <w:rPr>
          <w:rStyle w:val="Heading1Char"/>
          <w:rFonts w:ascii="Arial" w:hAnsi="Arial" w:cs="Arial"/>
          <w:b/>
        </w:rPr>
        <w:t>&gt;</w:t>
      </w:r>
    </w:p>
    <w:p w14:paraId="679ABB3C" w14:textId="4EB7F189" w:rsidR="0024378E" w:rsidRPr="00F00C38" w:rsidRDefault="0024378E" w:rsidP="00184AA9">
      <w:pPr>
        <w:rPr>
          <w:rFonts w:ascii="Arial" w:hAnsi="Arial" w:cs="Arial"/>
        </w:rPr>
      </w:pPr>
      <w:r w:rsidRPr="00F00C38">
        <w:rPr>
          <w:rFonts w:ascii="Arial" w:hAnsi="Arial" w:cs="Arial"/>
        </w:rPr>
        <w:t xml:space="preserve">This project </w:t>
      </w:r>
      <w:r w:rsidRPr="00F00C38">
        <w:rPr>
          <w:rFonts w:ascii="Arial" w:hAnsi="Arial" w:cs="Arial"/>
        </w:rPr>
        <w:t>Victoria State Accident</w:t>
      </w:r>
    </w:p>
    <w:p w14:paraId="46D5CE62" w14:textId="4D022D90" w:rsidR="009000CE" w:rsidRPr="00F00C38" w:rsidRDefault="00184AA9" w:rsidP="00184AA9">
      <w:pPr>
        <w:rPr>
          <w:rFonts w:ascii="Arial" w:hAnsi="Arial" w:cs="Arial"/>
          <w:color w:val="FF0000"/>
        </w:rPr>
      </w:pPr>
      <w:r w:rsidRPr="00F00C38">
        <w:rPr>
          <w:rFonts w:ascii="Arial" w:hAnsi="Arial" w:cs="Arial"/>
          <w:color w:val="FF0000"/>
        </w:rPr>
        <w:t>Based on</w:t>
      </w:r>
      <w:r w:rsidR="00ED34AE" w:rsidRPr="00F00C38">
        <w:rPr>
          <w:rFonts w:ascii="Arial" w:hAnsi="Arial" w:cs="Arial"/>
          <w:color w:val="FF0000"/>
        </w:rPr>
        <w:t xml:space="preserve"> the requirements of your dataset, put the results of your analysis of a 12 month date period for each of the required functionalities in these sections. Change the title names to reflect your dataset and the analysis being performed.</w:t>
      </w:r>
      <w:r w:rsidR="00DD0ACF" w:rsidRPr="00F00C38">
        <w:rPr>
          <w:rFonts w:ascii="Arial" w:hAnsi="Arial" w:cs="Arial"/>
          <w:color w:val="FF0000"/>
        </w:rPr>
        <w:t xml:space="preserve"> You may include images from your program as well as your own description of the results.</w:t>
      </w:r>
    </w:p>
    <w:p w14:paraId="6A7BD116" w14:textId="0E86542D" w:rsidR="00ED34AE" w:rsidRPr="00F00C38" w:rsidRDefault="00ED34AE" w:rsidP="00ED34AE">
      <w:pPr>
        <w:pStyle w:val="Heading1"/>
        <w:rPr>
          <w:rFonts w:ascii="Arial" w:hAnsi="Arial" w:cs="Arial"/>
        </w:rPr>
      </w:pPr>
      <w:r w:rsidRPr="00F00C38">
        <w:rPr>
          <w:rStyle w:val="Heading1Char"/>
          <w:rFonts w:ascii="Arial" w:hAnsi="Arial" w:cs="Arial"/>
          <w:b/>
        </w:rPr>
        <w:t>Analysis 2 &lt;</w:t>
      </w:r>
      <w:r w:rsidR="0024378E" w:rsidRPr="00F00C38">
        <w:rPr>
          <w:rStyle w:val="Heading1Char"/>
          <w:rFonts w:ascii="Arial" w:hAnsi="Arial" w:cs="Arial"/>
          <w:b/>
        </w:rPr>
        <w:t>Detection by the project</w:t>
      </w:r>
      <w:r w:rsidRPr="00F00C38">
        <w:rPr>
          <w:rStyle w:val="Heading1Char"/>
          <w:rFonts w:ascii="Arial" w:hAnsi="Arial" w:cs="Arial"/>
          <w:b/>
        </w:rPr>
        <w:t>&gt;</w:t>
      </w:r>
    </w:p>
    <w:p w14:paraId="2B11177A" w14:textId="36545484" w:rsidR="00ED34AE" w:rsidRPr="00F00C38" w:rsidRDefault="00ED34AE" w:rsidP="00ED34AE">
      <w:pPr>
        <w:pStyle w:val="Heading1"/>
        <w:rPr>
          <w:rStyle w:val="Heading1Char"/>
          <w:rFonts w:ascii="Arial" w:hAnsi="Arial" w:cs="Arial"/>
          <w:b/>
        </w:rPr>
      </w:pPr>
      <w:r w:rsidRPr="00F00C38">
        <w:rPr>
          <w:rStyle w:val="Heading1Char"/>
          <w:rFonts w:ascii="Arial" w:hAnsi="Arial" w:cs="Arial"/>
          <w:b/>
        </w:rPr>
        <w:t>Analysis 3 &lt;</w:t>
      </w:r>
      <w:r w:rsidR="00F00C38" w:rsidRPr="00F00C38">
        <w:rPr>
          <w:rStyle w:val="Heading1Char"/>
          <w:rFonts w:ascii="Arial" w:hAnsi="Arial" w:cs="Arial"/>
          <w:b/>
        </w:rPr>
        <w:t xml:space="preserve"> </w:t>
      </w:r>
      <w:r w:rsidR="00F00C38">
        <w:rPr>
          <w:rStyle w:val="Heading1Char"/>
          <w:rFonts w:ascii="Arial" w:hAnsi="Arial" w:cs="Arial"/>
          <w:b/>
        </w:rPr>
        <w:t>Background</w:t>
      </w:r>
      <w:r w:rsidRPr="00F00C38">
        <w:rPr>
          <w:rStyle w:val="Heading1Char"/>
          <w:rFonts w:ascii="Arial" w:hAnsi="Arial" w:cs="Arial"/>
          <w:b/>
        </w:rPr>
        <w:t>&gt;</w:t>
      </w:r>
    </w:p>
    <w:p w14:paraId="2D2085B9" w14:textId="77777777" w:rsidR="00F00C38" w:rsidRPr="00F00C38" w:rsidRDefault="00F00C38" w:rsidP="00F00C38">
      <w:pPr>
        <w:rPr>
          <w:rFonts w:ascii="Arial" w:hAnsi="Arial" w:cs="Arial"/>
        </w:rPr>
      </w:pPr>
      <w:r w:rsidRPr="00F00C38">
        <w:rPr>
          <w:rFonts w:ascii="Arial" w:hAnsi="Arial" w:cs="Arial"/>
        </w:rPr>
        <w:t>The project followed the software development lifecycle and was executed in 10 weeks, excluding a one-week holiday, from August 2023 to October 2023. The project adopted the Iterative model for the SDLC. The first four weeks were run as Part A, which included pre-planning, initiation of the planning document policy and production of the software design document, and the following six weeks as Part B, which included software production and testing, and documentation.</w:t>
      </w:r>
    </w:p>
    <w:p w14:paraId="49BE7F08" w14:textId="09EE67D7" w:rsidR="00ED34AE" w:rsidRPr="00F00C38" w:rsidRDefault="00ED34AE" w:rsidP="00ED34AE">
      <w:pPr>
        <w:pStyle w:val="Heading1"/>
        <w:rPr>
          <w:rStyle w:val="Heading1Char"/>
          <w:rFonts w:ascii="Arial" w:hAnsi="Arial" w:cs="Arial"/>
          <w:b/>
        </w:rPr>
      </w:pPr>
      <w:r w:rsidRPr="00F00C38">
        <w:rPr>
          <w:rStyle w:val="Heading1Char"/>
          <w:rFonts w:ascii="Arial" w:hAnsi="Arial" w:cs="Arial"/>
          <w:b/>
        </w:rPr>
        <w:t>Analysis 4 &lt;</w:t>
      </w:r>
      <w:r w:rsidR="00F00C38">
        <w:rPr>
          <w:rStyle w:val="Heading1Char"/>
          <w:rFonts w:ascii="Arial" w:hAnsi="Arial" w:cs="Arial"/>
          <w:b/>
        </w:rPr>
        <w:t>Method</w:t>
      </w:r>
      <w:r w:rsidRPr="00F00C38">
        <w:rPr>
          <w:rStyle w:val="Heading1Char"/>
          <w:rFonts w:ascii="Arial" w:hAnsi="Arial" w:cs="Arial"/>
          <w:b/>
        </w:rPr>
        <w:t>&gt;</w:t>
      </w:r>
    </w:p>
    <w:p w14:paraId="63C58427" w14:textId="5FEE3CCE" w:rsidR="00ED34AE" w:rsidRPr="00F00C38" w:rsidRDefault="00ED34AE" w:rsidP="00ED34AE">
      <w:pPr>
        <w:pStyle w:val="Heading1"/>
        <w:rPr>
          <w:rFonts w:ascii="Arial" w:hAnsi="Arial" w:cs="Arial"/>
        </w:rPr>
      </w:pPr>
      <w:r w:rsidRPr="00F00C38">
        <w:rPr>
          <w:rStyle w:val="Heading1Char"/>
          <w:rFonts w:ascii="Arial" w:hAnsi="Arial" w:cs="Arial"/>
          <w:b/>
        </w:rPr>
        <w:t>Analysis 5 &lt;Add context to this title&gt;</w:t>
      </w:r>
    </w:p>
    <w:p w14:paraId="2937FBD9" w14:textId="77777777" w:rsidR="00ED34AE" w:rsidRPr="00F00C38" w:rsidRDefault="00ED34AE" w:rsidP="00ED34AE">
      <w:pPr>
        <w:rPr>
          <w:rFonts w:ascii="Arial" w:hAnsi="Arial" w:cs="Arial"/>
        </w:rPr>
      </w:pPr>
    </w:p>
    <w:p w14:paraId="20586613" w14:textId="77777777" w:rsidR="002D4235" w:rsidRPr="00F00C38" w:rsidRDefault="002D4235" w:rsidP="00184AA9">
      <w:pPr>
        <w:pStyle w:val="Heading1"/>
        <w:rPr>
          <w:rStyle w:val="Heading1Char"/>
          <w:rFonts w:ascii="Arial" w:hAnsi="Arial" w:cs="Arial"/>
          <w:b/>
        </w:rPr>
      </w:pPr>
    </w:p>
    <w:p w14:paraId="71DA5DEA" w14:textId="72525441" w:rsidR="009000CE" w:rsidRPr="00F00C38" w:rsidRDefault="009000CE" w:rsidP="00ED34AE">
      <w:pPr>
        <w:ind w:left="0"/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</w:p>
    <w:sectPr w:rsidR="009000CE" w:rsidRPr="00F00C38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3809D" w14:textId="77777777" w:rsidR="003F364D" w:rsidRDefault="003F364D">
      <w:pPr>
        <w:spacing w:after="0" w:line="240" w:lineRule="auto"/>
      </w:pPr>
      <w:r>
        <w:separator/>
      </w:r>
    </w:p>
  </w:endnote>
  <w:endnote w:type="continuationSeparator" w:id="0">
    <w:p w14:paraId="442663B2" w14:textId="77777777" w:rsidR="003F364D" w:rsidRDefault="003F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2C53F" w14:textId="77777777" w:rsidR="009000CE" w:rsidRDefault="00000000">
    <w:pPr>
      <w:pStyle w:val="Footer"/>
    </w:pPr>
    <w:sdt>
      <w:sdtPr>
        <w:id w:val="2139765491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center" w:leader="none"/>
    </w:r>
    <w:sdt>
      <w:sdtPr>
        <w:id w:val="-747110299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  <w:r w:rsidR="00184AA9">
      <w:ptab w:relativeTo="margin" w:alignment="right" w:leader="none"/>
    </w:r>
    <w:sdt>
      <w:sdtPr>
        <w:id w:val="1832874115"/>
        <w:placeholder>
          <w:docPart w:val="1D6CD26D88BC46519A736B8046733A77"/>
        </w:placeholder>
        <w:temporary/>
        <w:showingPlcHdr/>
        <w15:appearance w15:val="hidden"/>
      </w:sdtPr>
      <w:sdtContent>
        <w:r w:rsidR="00184AA9"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title, name and page number"/>
    </w:tblPr>
    <w:tblGrid>
      <w:gridCol w:w="4680"/>
      <w:gridCol w:w="4680"/>
    </w:tblGrid>
    <w:tr w:rsidR="009000CE" w14:paraId="3A715BC8" w14:textId="77777777">
      <w:tc>
        <w:tcPr>
          <w:tcW w:w="4675" w:type="dxa"/>
        </w:tcPr>
        <w:p w14:paraId="42162423" w14:textId="0B518716" w:rsidR="009000CE" w:rsidRDefault="00000000">
          <w:pPr>
            <w:pStyle w:val="Footer"/>
          </w:pPr>
          <w:sdt>
            <w:sdtPr>
              <w:alias w:val="Title"/>
              <w:tag w:val=""/>
              <w:id w:val="956298023"/>
              <w:placeholder>
                <w:docPart w:val="7B2733B5EC4246209BF6AD238E0513B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F2E">
                <w:t>&lt; Victoria State Accident &gt; Executive Summary</w:t>
              </w:r>
            </w:sdtContent>
          </w:sdt>
          <w:r w:rsidR="00184AA9">
            <w:t xml:space="preserve"> |</w:t>
          </w:r>
          <w:r w:rsidR="00184AA9">
            <w:rPr>
              <w:rStyle w:val="Heading2Char"/>
              <w:rFonts w:asciiTheme="minorHAnsi" w:eastAsiaTheme="minorEastAsia" w:hAnsiTheme="minorHAnsi" w:cstheme="minorBidi"/>
              <w:sz w:val="22"/>
              <w:szCs w:val="22"/>
            </w:rPr>
            <w:t xml:space="preserve"> </w:t>
          </w:r>
          <w:sdt>
            <w:sdtPr>
              <w:rPr>
                <w:rStyle w:val="Heading2Char"/>
                <w:rFonts w:asciiTheme="minorHAnsi" w:eastAsiaTheme="minorEastAsia" w:hAnsiTheme="minorHAnsi" w:cstheme="minorBidi"/>
                <w:sz w:val="22"/>
                <w:szCs w:val="22"/>
              </w:rPr>
              <w:alias w:val="Your Name"/>
              <w:tag w:val=""/>
              <w:id w:val="-2064167769"/>
              <w:placeholder>
                <w:docPart w:val="18E897290B554BC4A6B3D76AED7A6D2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>
              <w:rPr>
                <w:rStyle w:val="DefaultParagraphFont"/>
              </w:rPr>
            </w:sdtEndPr>
            <w:sdtContent>
              <w:r w:rsidR="002A7F2E">
                <w:rPr>
                  <w:rStyle w:val="Heading2Char"/>
                  <w:rFonts w:asciiTheme="minorHAnsi" w:eastAsiaTheme="minorEastAsia" w:hAnsiTheme="minorHAnsi" w:cstheme="minorBidi"/>
                  <w:sz w:val="22"/>
                  <w:szCs w:val="22"/>
                </w:rPr>
                <w:t>Eddie Thompson (s5282264), Fletcher Bradley (s5292215), Kei Giliam (s5270448) - Assignment Groups 130</w:t>
              </w:r>
            </w:sdtContent>
          </w:sdt>
        </w:p>
      </w:tc>
      <w:tc>
        <w:tcPr>
          <w:tcW w:w="4675" w:type="dxa"/>
        </w:tcPr>
        <w:p w14:paraId="66753B50" w14:textId="00F91E56" w:rsidR="009000CE" w:rsidRDefault="00184AA9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D0ACF">
            <w:rPr>
              <w:noProof/>
            </w:rPr>
            <w:t>3</w:t>
          </w:r>
          <w:r>
            <w:fldChar w:fldCharType="end"/>
          </w:r>
          <w:r>
            <w:t xml:space="preserve"> of  </w:t>
          </w:r>
          <w:r w:rsidR="00AD07E1">
            <w:rPr>
              <w:noProof/>
            </w:rPr>
            <w:fldChar w:fldCharType="begin"/>
          </w:r>
          <w:r w:rsidR="00AD07E1">
            <w:rPr>
              <w:noProof/>
            </w:rPr>
            <w:instrText xml:space="preserve"> SECTIONPAGES  \* Arabic  \* MERGEFORMAT </w:instrText>
          </w:r>
          <w:r w:rsidR="00AD07E1">
            <w:rPr>
              <w:noProof/>
            </w:rPr>
            <w:fldChar w:fldCharType="separate"/>
          </w:r>
          <w:r w:rsidR="00F00C38">
            <w:rPr>
              <w:noProof/>
            </w:rPr>
            <w:t>4</w:t>
          </w:r>
          <w:r w:rsidR="00AD07E1">
            <w:rPr>
              <w:noProof/>
            </w:rPr>
            <w:fldChar w:fldCharType="end"/>
          </w:r>
        </w:p>
      </w:tc>
    </w:tr>
  </w:tbl>
  <w:p w14:paraId="29DADAD4" w14:textId="77777777" w:rsidR="009000CE" w:rsidRDefault="00900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08C52" w14:textId="4D2655F9" w:rsidR="009000CE" w:rsidRDefault="00000000">
    <w:pPr>
      <w:pStyle w:val="Footer"/>
    </w:pPr>
    <w:sdt>
      <w:sdtPr>
        <w:alias w:val="Title"/>
        <w:tag w:val=""/>
        <w:id w:val="1325624233"/>
        <w:placeholder>
          <w:docPart w:val="7B2733B5EC4246209BF6AD238E0513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A7F2E">
          <w:t>&lt; Victoria State Accident &gt; Executive Summary</w:t>
        </w:r>
      </w:sdtContent>
    </w:sdt>
    <w:r w:rsidR="00184AA9">
      <w:t xml:space="preserve"> | </w:t>
    </w:r>
    <w:sdt>
      <w:sdtPr>
        <w:rPr>
          <w:rStyle w:val="Heading2Char"/>
          <w:rFonts w:asciiTheme="minorHAnsi" w:eastAsiaTheme="minorEastAsia" w:hAnsiTheme="minorHAnsi" w:cstheme="minorBidi"/>
          <w:sz w:val="22"/>
          <w:szCs w:val="22"/>
        </w:rPr>
        <w:alias w:val="Your Name"/>
        <w:tag w:val=""/>
        <w:id w:val="1581332215"/>
        <w:placeholder>
          <w:docPart w:val="18E897290B554BC4A6B3D76AED7A6D2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>
        <w:rPr>
          <w:rStyle w:val="DefaultParagraphFont"/>
        </w:rPr>
      </w:sdtEndPr>
      <w:sdtContent>
        <w:r w:rsidR="002A7F2E">
          <w:rPr>
            <w:rStyle w:val="Heading2Char"/>
            <w:rFonts w:asciiTheme="minorHAnsi" w:eastAsiaTheme="minorEastAsia" w:hAnsiTheme="minorHAnsi" w:cstheme="minorBidi"/>
            <w:sz w:val="22"/>
            <w:szCs w:val="22"/>
          </w:rPr>
          <w:t>Eddie Thompson (s5282264), Fletcher Bradley (s5292215), Kei Giliam (s5270448) - Assignment Groups 130</w:t>
        </w:r>
      </w:sdtContent>
    </w:sdt>
    <w:r w:rsidR="00184AA9">
      <w:ptab w:relativeTo="margin" w:alignment="right" w:leader="none"/>
    </w:r>
    <w:r w:rsidR="00184AA9">
      <w:t xml:space="preserve">Page </w:t>
    </w:r>
    <w:r w:rsidR="00184AA9">
      <w:fldChar w:fldCharType="begin"/>
    </w:r>
    <w:r w:rsidR="00184AA9">
      <w:instrText xml:space="preserve"> PAGE  \* Arabic  \* MERGEFORMAT </w:instrText>
    </w:r>
    <w:r w:rsidR="00184AA9">
      <w:fldChar w:fldCharType="separate"/>
    </w:r>
    <w:r w:rsidR="00184AA9">
      <w:rPr>
        <w:noProof/>
      </w:rPr>
      <w:t>2</w:t>
    </w:r>
    <w:r w:rsidR="00184AA9">
      <w:fldChar w:fldCharType="end"/>
    </w:r>
    <w:r w:rsidR="00184AA9">
      <w:t xml:space="preserve"> of </w:t>
    </w:r>
    <w:r w:rsidR="00AD07E1">
      <w:rPr>
        <w:noProof/>
      </w:rPr>
      <w:fldChar w:fldCharType="begin"/>
    </w:r>
    <w:r w:rsidR="00AD07E1">
      <w:rPr>
        <w:noProof/>
      </w:rPr>
      <w:instrText xml:space="preserve"> NUMPAGES  \* Arabic  \* MERGEFORMAT </w:instrText>
    </w:r>
    <w:r w:rsidR="00AD07E1">
      <w:rPr>
        <w:noProof/>
      </w:rPr>
      <w:fldChar w:fldCharType="separate"/>
    </w:r>
    <w:r w:rsidR="00184AA9">
      <w:rPr>
        <w:noProof/>
      </w:rPr>
      <w:t>6</w:t>
    </w:r>
    <w:r w:rsidR="00AD07E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C255" w14:textId="77777777" w:rsidR="003F364D" w:rsidRDefault="003F364D">
      <w:pPr>
        <w:spacing w:after="0" w:line="240" w:lineRule="auto"/>
      </w:pPr>
      <w:r>
        <w:separator/>
      </w:r>
    </w:p>
  </w:footnote>
  <w:footnote w:type="continuationSeparator" w:id="0">
    <w:p w14:paraId="7CBA539B" w14:textId="77777777" w:rsidR="003F364D" w:rsidRDefault="003F36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AA9"/>
    <w:rsid w:val="00184AA9"/>
    <w:rsid w:val="0024378E"/>
    <w:rsid w:val="002A7F2E"/>
    <w:rsid w:val="002D4235"/>
    <w:rsid w:val="003F364D"/>
    <w:rsid w:val="009000CE"/>
    <w:rsid w:val="0097144C"/>
    <w:rsid w:val="00AD07E1"/>
    <w:rsid w:val="00AE0CAF"/>
    <w:rsid w:val="00D00017"/>
    <w:rsid w:val="00DD0ACF"/>
    <w:rsid w:val="00ED34AE"/>
    <w:rsid w:val="00EF1F30"/>
    <w:rsid w:val="00F0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2E6FE7"/>
  <w15:chartTrackingRefBased/>
  <w15:docId w15:val="{6C924AE6-93D1-46B9-B430-2AFAC8AF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left="720"/>
    </w:pPr>
  </w:style>
  <w:style w:type="paragraph" w:styleId="Heading1">
    <w:name w:val="heading 1"/>
    <w:basedOn w:val="Normal"/>
    <w:next w:val="Normal"/>
    <w:link w:val="Heading1Char"/>
    <w:uiPriority w:val="1"/>
    <w:qFormat/>
    <w:rsid w:val="00184AA9"/>
    <w:pPr>
      <w:keepNext/>
      <w:keepLines/>
      <w:spacing w:before="240" w:after="240"/>
      <w:ind w:left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84AA9"/>
    <w:pPr>
      <w:keepNext/>
      <w:keepLines/>
      <w:spacing w:after="240" w:line="36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/>
      <w:ind w:right="720"/>
      <w:jc w:val="right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ind w:left="0"/>
      <w:jc w:val="center"/>
    </w:pPr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F4E79" w:themeColor="accent1" w:themeShade="80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184AA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84AA9"/>
    <w:rPr>
      <w:rFonts w:asciiTheme="majorHAnsi" w:eastAsiaTheme="majorEastAsia" w:hAnsiTheme="majorHAnsi" w:cstheme="majorBidi"/>
      <w:color w:val="2E74B5" w:themeColor="accent1" w:themeShade="BF"/>
      <w:sz w:val="24"/>
      <w:szCs w:val="28"/>
    </w:rPr>
  </w:style>
  <w:style w:type="paragraph" w:styleId="NoSpacing">
    <w:name w:val="No Spacing"/>
    <w:link w:val="NoSpacingChar"/>
    <w:uiPriority w:val="1"/>
    <w:qFormat/>
    <w:pPr>
      <w:spacing w:after="0" w:line="240" w:lineRule="auto"/>
      <w:ind w:left="7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after="0" w:line="240" w:lineRule="auto"/>
      <w:ind w:left="0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styleId="Emphasis">
    <w:name w:val="Emphasis"/>
    <w:basedOn w:val="DefaultParagraphFont"/>
    <w:uiPriority w:val="1"/>
    <w:qFormat/>
    <w:rPr>
      <w:i/>
      <w:iCs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2172046\AppData\Roaming\Microsoft\Templates\Term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990F4C6A334C0E8DEAC84C80800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CDBD3-A7D4-4712-A08D-E172FC3AB453}"/>
      </w:docPartPr>
      <w:docPartBody>
        <w:p w:rsidR="00854693" w:rsidRDefault="00854693">
          <w:pPr>
            <w:pStyle w:val="1D990F4C6A334C0E8DEAC84C80800F4D"/>
          </w:pPr>
          <w:r>
            <w:t>[Term Paper Title]</w:t>
          </w:r>
        </w:p>
      </w:docPartBody>
    </w:docPart>
    <w:docPart>
      <w:docPartPr>
        <w:name w:val="A18DEC0687044EE589B3BF2C1A27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CF87E-DF5E-4FAD-8D2B-E456A8E5AF0C}"/>
      </w:docPartPr>
      <w:docPartBody>
        <w:p w:rsidR="00854693" w:rsidRDefault="00854693">
          <w:pPr>
            <w:pStyle w:val="A18DEC0687044EE589B3BF2C1A2713C0"/>
          </w:pPr>
          <w:r>
            <w:t>[Your Name]</w:t>
          </w:r>
        </w:p>
      </w:docPartBody>
    </w:docPart>
    <w:docPart>
      <w:docPartPr>
        <w:name w:val="CCAB335EBB7D49D09A6FD43A25F22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F9C6B-E187-4411-8FEA-2C54294AC5AD}"/>
      </w:docPartPr>
      <w:docPartBody>
        <w:p w:rsidR="00854693" w:rsidRDefault="00854693">
          <w:pPr>
            <w:pStyle w:val="CCAB335EBB7D49D09A6FD43A25F22038"/>
          </w:pPr>
          <w:r>
            <w:rPr>
              <w:rStyle w:val="Heading3Char"/>
            </w:rPr>
            <w:t>[Date]</w:t>
          </w:r>
        </w:p>
      </w:docPartBody>
    </w:docPart>
    <w:docPart>
      <w:docPartPr>
        <w:name w:val="8C09BC55A5FB455B83B3DD7146A24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BBCD-FF66-4004-AFA6-8E7B56717B62}"/>
      </w:docPartPr>
      <w:docPartBody>
        <w:p w:rsidR="00854693" w:rsidRDefault="00854693">
          <w:pPr>
            <w:pStyle w:val="8C09BC55A5FB455B83B3DD7146A24890"/>
          </w:pPr>
          <w:r>
            <w:rPr>
              <w:rStyle w:val="Heading1Char"/>
            </w:rPr>
            <w:t>Abstract</w:t>
          </w:r>
        </w:p>
      </w:docPartBody>
    </w:docPart>
    <w:docPart>
      <w:docPartPr>
        <w:name w:val="559836C371A8476EB4033E4A5152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14DFF-8287-4064-A274-574831F3E0A8}"/>
      </w:docPartPr>
      <w:docPartBody>
        <w:p w:rsidR="00854693" w:rsidRDefault="00854693">
          <w:pPr>
            <w:pStyle w:val="559836C371A8476EB4033E4A51528256"/>
          </w:pPr>
          <w:r>
            <w:t>Introduction</w:t>
          </w:r>
        </w:p>
      </w:docPartBody>
    </w:docPart>
    <w:docPart>
      <w:docPartPr>
        <w:name w:val="1D6CD26D88BC46519A736B804673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EB6C9-86F9-47D1-BC52-4B122EF7D810}"/>
      </w:docPartPr>
      <w:docPartBody>
        <w:p w:rsidR="00854693" w:rsidRDefault="00854693">
          <w:pPr>
            <w:pStyle w:val="1D6CD26D88BC46519A736B8046733A77"/>
          </w:pPr>
          <w:r>
            <w:t>Results</w:t>
          </w:r>
        </w:p>
      </w:docPartBody>
    </w:docPart>
    <w:docPart>
      <w:docPartPr>
        <w:name w:val="7B2733B5EC4246209BF6AD238E051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62E4F-D337-478F-86AB-47AFC829A5C7}"/>
      </w:docPartPr>
      <w:docPartBody>
        <w:p w:rsidR="00854693" w:rsidRDefault="00854693">
          <w:pPr>
            <w:pStyle w:val="7B2733B5EC4246209BF6AD238E0513B8"/>
          </w:pPr>
          <w:r>
            <w:t>[</w:t>
          </w:r>
          <w:r>
            <w:rPr>
              <w:rStyle w:val="PlaceholderText"/>
            </w:rPr>
            <w:t>Title of Term Paper]</w:t>
          </w:r>
        </w:p>
      </w:docPartBody>
    </w:docPart>
    <w:docPart>
      <w:docPartPr>
        <w:name w:val="18E897290B554BC4A6B3D76AED7A6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6EF5F-F3A6-4F6A-A71A-52B6F2CEA3D8}"/>
      </w:docPartPr>
      <w:docPartBody>
        <w:p w:rsidR="00854693" w:rsidRDefault="00854693">
          <w:pPr>
            <w:pStyle w:val="18E897290B554BC4A6B3D76AED7A6D26"/>
          </w:pPr>
          <w:r>
            <w:rPr>
              <w:rStyle w:val="PlaceholderText"/>
            </w:rPr>
            <w:t>[</w:t>
          </w:r>
          <w:r>
            <w:t>Your Name</w:t>
          </w:r>
          <w:r>
            <w:rPr>
              <w:rStyle w:val="PlaceholderText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693"/>
    <w:rsid w:val="0015183A"/>
    <w:rsid w:val="00854693"/>
    <w:rsid w:val="00A87883"/>
    <w:rsid w:val="00CB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40" w:after="24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after="0" w:line="480" w:lineRule="auto"/>
      <w:ind w:left="720" w:right="720"/>
      <w:jc w:val="right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990F4C6A334C0E8DEAC84C80800F4D">
    <w:name w:val="1D990F4C6A334C0E8DEAC84C80800F4D"/>
  </w:style>
  <w:style w:type="paragraph" w:customStyle="1" w:styleId="A18DEC0687044EE589B3BF2C1A2713C0">
    <w:name w:val="A18DEC0687044EE589B3BF2C1A2713C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en-US"/>
    </w:rPr>
  </w:style>
  <w:style w:type="paragraph" w:customStyle="1" w:styleId="CCAB335EBB7D49D09A6FD43A25F22038">
    <w:name w:val="CCAB335EBB7D49D09A6FD43A25F22038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 w:eastAsia="en-US"/>
    </w:rPr>
  </w:style>
  <w:style w:type="paragraph" w:customStyle="1" w:styleId="8C09BC55A5FB455B83B3DD7146A24890">
    <w:name w:val="8C09BC55A5FB455B83B3DD7146A24890"/>
  </w:style>
  <w:style w:type="paragraph" w:customStyle="1" w:styleId="559836C371A8476EB4033E4A51528256">
    <w:name w:val="559836C371A8476EB4033E4A51528256"/>
  </w:style>
  <w:style w:type="paragraph" w:customStyle="1" w:styleId="1D6CD26D88BC46519A736B8046733A77">
    <w:name w:val="1D6CD26D88BC46519A736B8046733A77"/>
  </w:style>
  <w:style w:type="paragraph" w:customStyle="1" w:styleId="7B2733B5EC4246209BF6AD238E0513B8">
    <w:name w:val="7B2733B5EC4246209BF6AD238E0513B8"/>
  </w:style>
  <w:style w:type="paragraph" w:customStyle="1" w:styleId="18E897290B554BC4A6B3D76AED7A6D26">
    <w:name w:val="18E897290B554BC4A6B3D76AED7A6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rm pape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32C76E5-D8A0-438C-9BB2-28E1EDEBC93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Term paper.dotx</Template>
  <TotalTime>162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 Executive Summary</vt:lpstr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Victoria State Accident &gt; Executive Summary</dc:title>
  <dc:creator>Eddie Thompson (s5282264), Fletcher Bradley (s5292215), Kei Giliam (s5270448) - Assignment Groups 130</dc:creator>
  <cp:keywords/>
  <cp:lastModifiedBy>Kei Giliam</cp:lastModifiedBy>
  <cp:revision>7</cp:revision>
  <dcterms:created xsi:type="dcterms:W3CDTF">2017-08-28T03:16:00Z</dcterms:created>
  <dcterms:modified xsi:type="dcterms:W3CDTF">2023-10-08T13:39:00Z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TC040221229991</vt:lpwstr>
  </property>
</Properties>
</file>